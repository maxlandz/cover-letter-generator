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867B" w14:textId="77777777" w:rsidR="004B5C98" w:rsidRPr="009348CB" w:rsidRDefault="006A259A" w:rsidP="006A259A">
      <w:pPr>
        <w:pStyle w:val="CLaddress"/>
        <w:jc w:val="right"/>
        <w:rPr>
          <w:rFonts w:asciiTheme="minorHAnsi" w:hAnsiTheme="minorHAnsi" w:cstheme="minorHAnsi"/>
          <w:lang w:val="fr-FR"/>
        </w:rPr>
      </w:pPr>
      <w:r w:rsidRPr="009348CB">
        <w:rPr>
          <w:rFonts w:asciiTheme="minorHAnsi" w:hAnsiTheme="minorHAnsi" w:cstheme="minorHAnsi"/>
          <w:lang w:val="fr-FR"/>
        </w:rPr>
        <w:t>Max L</w:t>
      </w:r>
      <w:r w:rsidR="00B61F4A" w:rsidRPr="009348CB">
        <w:rPr>
          <w:rFonts w:asciiTheme="minorHAnsi" w:hAnsiTheme="minorHAnsi" w:cstheme="minorHAnsi"/>
          <w:lang w:val="fr-FR"/>
        </w:rPr>
        <w:t>ANDGRAF</w:t>
      </w:r>
    </w:p>
    <w:p w14:paraId="703EF492" w14:textId="77777777" w:rsidR="006A259A" w:rsidRPr="009348CB" w:rsidRDefault="006A259A" w:rsidP="006A259A">
      <w:pPr>
        <w:pStyle w:val="CLaddress"/>
        <w:jc w:val="right"/>
        <w:rPr>
          <w:rFonts w:asciiTheme="minorHAnsi" w:hAnsiTheme="minorHAnsi" w:cstheme="minorHAnsi"/>
          <w:lang w:val="fr-FR"/>
        </w:rPr>
      </w:pPr>
      <w:r w:rsidRPr="009348CB">
        <w:rPr>
          <w:rFonts w:asciiTheme="minorHAnsi" w:hAnsiTheme="minorHAnsi" w:cstheme="minorHAnsi"/>
          <w:lang w:val="fr-FR"/>
        </w:rPr>
        <w:t>13 bis, rue de la source</w:t>
      </w:r>
    </w:p>
    <w:p w14:paraId="3A3987B7" w14:textId="77777777" w:rsidR="006A259A" w:rsidRPr="009348CB" w:rsidRDefault="006A259A" w:rsidP="006A259A">
      <w:pPr>
        <w:pStyle w:val="CLaddress"/>
        <w:jc w:val="right"/>
        <w:rPr>
          <w:rFonts w:asciiTheme="minorHAnsi" w:hAnsiTheme="minorHAnsi" w:cstheme="minorHAnsi"/>
          <w:lang w:val="fr-FR"/>
        </w:rPr>
      </w:pPr>
      <w:r w:rsidRPr="009348CB">
        <w:rPr>
          <w:rFonts w:asciiTheme="minorHAnsi" w:hAnsiTheme="minorHAnsi" w:cstheme="minorHAnsi"/>
          <w:lang w:val="fr-FR"/>
        </w:rPr>
        <w:t>FR-60500</w:t>
      </w:r>
    </w:p>
    <w:p w14:paraId="4C1848ED" w14:textId="77777777" w:rsidR="006A259A" w:rsidRPr="009348CB" w:rsidRDefault="006A259A" w:rsidP="006A259A">
      <w:pPr>
        <w:pStyle w:val="CLaddress"/>
        <w:jc w:val="right"/>
        <w:rPr>
          <w:rFonts w:asciiTheme="minorHAnsi" w:hAnsiTheme="minorHAnsi" w:cstheme="minorHAnsi"/>
          <w:lang w:val="fr-FR"/>
        </w:rPr>
      </w:pPr>
      <w:r w:rsidRPr="009348CB">
        <w:rPr>
          <w:rFonts w:asciiTheme="minorHAnsi" w:hAnsiTheme="minorHAnsi" w:cstheme="minorHAnsi"/>
          <w:lang w:val="fr-FR"/>
        </w:rPr>
        <w:t>+33 6 81 64 55 06</w:t>
      </w:r>
    </w:p>
    <w:p w14:paraId="5AB296F2" w14:textId="77777777" w:rsidR="006A259A" w:rsidRPr="009348CB" w:rsidRDefault="009348CB" w:rsidP="006A259A">
      <w:pPr>
        <w:pStyle w:val="CLaddress"/>
        <w:jc w:val="right"/>
        <w:rPr>
          <w:rFonts w:asciiTheme="minorHAnsi" w:hAnsiTheme="minorHAnsi" w:cstheme="minorHAnsi"/>
          <w:lang w:val="fr-FR"/>
        </w:rPr>
      </w:pPr>
      <w:hyperlink r:id="rId4" w:history="1">
        <w:r w:rsidR="0014400A" w:rsidRPr="009348CB">
          <w:rPr>
            <w:rStyle w:val="Hyperlink"/>
            <w:rFonts w:asciiTheme="minorHAnsi" w:hAnsiTheme="minorHAnsi" w:cstheme="minorHAnsi"/>
            <w:lang w:val="fr-FR"/>
          </w:rPr>
          <w:t>max.landgraf@edhec.com</w:t>
        </w:r>
      </w:hyperlink>
    </w:p>
    <w:p w14:paraId="10559C81" w14:textId="77777777" w:rsidR="006A259A" w:rsidRPr="009348CB" w:rsidRDefault="006A259A" w:rsidP="006A259A">
      <w:pPr>
        <w:pStyle w:val="CLaddress"/>
        <w:rPr>
          <w:rFonts w:asciiTheme="minorHAnsi" w:hAnsiTheme="minorHAnsi" w:cstheme="minorHAnsi"/>
          <w:lang w:val="fr-FR"/>
        </w:rPr>
      </w:pPr>
    </w:p>
    <w:p w14:paraId="3F61CB7E" w14:textId="08055384" w:rsidR="004F1D8C" w:rsidRPr="009348CB" w:rsidRDefault="008B3D70" w:rsidP="004F1D8C">
      <w:pPr>
        <w:pStyle w:val="CLaddress"/>
        <w:jc w:val="right"/>
        <w:rPr>
          <w:rFonts w:asciiTheme="minorHAnsi" w:hAnsiTheme="minorHAnsi" w:cstheme="minorHAnsi"/>
          <w:lang w:val="fr-FR"/>
        </w:rPr>
      </w:pPr>
      <w:r w:rsidRPr="009348CB">
        <w:rPr>
          <w:rFonts w:asciiTheme="minorHAnsi" w:hAnsiTheme="minorHAnsi" w:cstheme="minorHAnsi"/>
          <w:lang w:val="fr-FR"/>
        </w:rPr>
        <w:fldChar w:fldCharType="begin"/>
      </w:r>
      <w:r w:rsidRPr="009348CB">
        <w:rPr>
          <w:rFonts w:asciiTheme="minorHAnsi" w:hAnsiTheme="minorHAnsi" w:cstheme="minorHAnsi"/>
          <w:lang w:val="fr-FR"/>
        </w:rPr>
        <w:instrText xml:space="preserve"> DATE  \@ "d MMMM yyyy" </w:instrText>
      </w:r>
      <w:r w:rsidRPr="009348CB">
        <w:rPr>
          <w:rFonts w:asciiTheme="minorHAnsi" w:hAnsiTheme="minorHAnsi" w:cstheme="minorHAnsi"/>
          <w:lang w:val="fr-FR"/>
        </w:rPr>
        <w:fldChar w:fldCharType="separate"/>
      </w:r>
      <w:r w:rsidR="009348CB" w:rsidRPr="009348CB">
        <w:rPr>
          <w:rFonts w:asciiTheme="minorHAnsi" w:hAnsiTheme="minorHAnsi" w:cstheme="minorHAnsi"/>
          <w:noProof/>
          <w:lang w:val="fr-FR"/>
        </w:rPr>
        <w:t>23 janvier 2022</w:t>
      </w:r>
      <w:r w:rsidRPr="009348CB">
        <w:rPr>
          <w:rFonts w:asciiTheme="minorHAnsi" w:hAnsiTheme="minorHAnsi" w:cstheme="minorHAnsi"/>
          <w:lang w:val="fr-FR"/>
        </w:rPr>
        <w:fldChar w:fldCharType="end"/>
      </w:r>
    </w:p>
    <w:p w14:paraId="25C87751" w14:textId="77777777" w:rsidR="004F1D8C" w:rsidRPr="009348CB" w:rsidRDefault="004F1D8C" w:rsidP="004F1D8C">
      <w:pPr>
        <w:pStyle w:val="CLaddress"/>
        <w:jc w:val="right"/>
        <w:rPr>
          <w:rFonts w:asciiTheme="minorHAnsi" w:hAnsiTheme="minorHAnsi" w:cstheme="minorHAnsi"/>
          <w:lang w:val="fr-FR"/>
        </w:rPr>
      </w:pPr>
    </w:p>
    <w:p w14:paraId="0F62A5DD" w14:textId="77777777" w:rsidR="009348CB" w:rsidRPr="009348CB" w:rsidRDefault="009348CB" w:rsidP="009348CB">
      <w:pPr>
        <w:pStyle w:val="CLaddress"/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spellStart"/>
      <w:proofErr w:type="gram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contactPerson</w:t>
      </w:r>
      <w:proofErr w:type="spellEnd"/>
      <w:proofErr w:type="gram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}</w:t>
      </w:r>
    </w:p>
    <w:p w14:paraId="5681D3FE" w14:textId="77777777" w:rsidR="009348CB" w:rsidRPr="009348CB" w:rsidRDefault="009348CB" w:rsidP="009348CB">
      <w:pPr>
        <w:pStyle w:val="CLaddress"/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spellStart"/>
      <w:proofErr w:type="gram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functionDepartment</w:t>
      </w:r>
      <w:proofErr w:type="spellEnd"/>
      <w:proofErr w:type="gram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}</w:t>
      </w:r>
    </w:p>
    <w:p w14:paraId="4DAEA6C4" w14:textId="77777777" w:rsidR="009348CB" w:rsidRPr="009348CB" w:rsidRDefault="009348CB" w:rsidP="009348CB">
      <w:pPr>
        <w:pStyle w:val="CLaddress"/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spellStart"/>
      <w:proofErr w:type="gram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company</w:t>
      </w:r>
      <w:proofErr w:type="spellEnd"/>
      <w:proofErr w:type="gram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}</w:t>
      </w:r>
    </w:p>
    <w:p w14:paraId="404091D5" w14:textId="77777777" w:rsidR="009348CB" w:rsidRPr="009348CB" w:rsidRDefault="009348CB" w:rsidP="009348CB">
      <w:pPr>
        <w:pStyle w:val="CLaddress"/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gram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address</w:t>
      </w:r>
      <w:proofErr w:type="gram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1}</w:t>
      </w:r>
    </w:p>
    <w:p w14:paraId="0827700C" w14:textId="77777777" w:rsidR="009348CB" w:rsidRPr="009348CB" w:rsidRDefault="009348CB" w:rsidP="009348CB">
      <w:pPr>
        <w:pStyle w:val="CLaddress"/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gram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address</w:t>
      </w:r>
      <w:proofErr w:type="gram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2}</w:t>
      </w:r>
    </w:p>
    <w:p w14:paraId="68068AC8" w14:textId="0A44B0B8" w:rsidR="00080273" w:rsidRPr="009348CB" w:rsidRDefault="00B61F4A" w:rsidP="009348CB">
      <w:pPr>
        <w:pStyle w:val="CLobject"/>
        <w:rPr>
          <w:rFonts w:asciiTheme="minorHAnsi" w:hAnsiTheme="minorHAnsi" w:cstheme="minorHAnsi"/>
          <w:color w:val="FF0000"/>
          <w:szCs w:val="20"/>
          <w:lang w:val="fr-FR"/>
        </w:rPr>
      </w:pPr>
      <w:proofErr w:type="spellStart"/>
      <w:proofErr w:type="gramStart"/>
      <w:r w:rsidRPr="009348CB">
        <w:rPr>
          <w:rFonts w:asciiTheme="minorHAnsi" w:hAnsiTheme="minorHAnsi" w:cstheme="minorHAnsi"/>
          <w:lang w:val="fr-FR"/>
        </w:rPr>
        <w:t>Ref</w:t>
      </w:r>
      <w:proofErr w:type="spellEnd"/>
      <w:r w:rsidRPr="009348CB">
        <w:rPr>
          <w:rFonts w:asciiTheme="minorHAnsi" w:hAnsiTheme="minorHAnsi" w:cstheme="minorHAnsi"/>
          <w:lang w:val="fr-FR"/>
        </w:rPr>
        <w:t>:</w:t>
      </w:r>
      <w:proofErr w:type="gramEnd"/>
      <w:r w:rsidRPr="009348CB">
        <w:rPr>
          <w:rFonts w:asciiTheme="minorHAnsi" w:hAnsiTheme="minorHAnsi" w:cstheme="minorHAnsi"/>
          <w:lang w:val="fr-FR"/>
        </w:rPr>
        <w:t xml:space="preserve"> </w:t>
      </w:r>
      <w:r w:rsidR="009348CB"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spellStart"/>
      <w:r w:rsidR="009348CB" w:rsidRPr="009348CB">
        <w:rPr>
          <w:rFonts w:asciiTheme="minorHAnsi" w:hAnsiTheme="minorHAnsi" w:cstheme="minorHAnsi"/>
          <w:color w:val="FF0000"/>
          <w:szCs w:val="20"/>
          <w:lang w:val="fr-FR"/>
        </w:rPr>
        <w:t>objectCL</w:t>
      </w:r>
      <w:proofErr w:type="spellEnd"/>
      <w:r w:rsidR="009348CB" w:rsidRPr="009348CB">
        <w:rPr>
          <w:rFonts w:asciiTheme="minorHAnsi" w:hAnsiTheme="minorHAnsi" w:cstheme="minorHAnsi"/>
          <w:color w:val="FF0000"/>
          <w:szCs w:val="20"/>
          <w:lang w:val="fr-FR"/>
        </w:rPr>
        <w:t>}</w:t>
      </w:r>
    </w:p>
    <w:p w14:paraId="5E06F6AB" w14:textId="77777777" w:rsidR="00B70DAF" w:rsidRPr="009348CB" w:rsidRDefault="008B3D70" w:rsidP="00B61F4A">
      <w:pPr>
        <w:rPr>
          <w:rFonts w:asciiTheme="minorHAnsi" w:hAnsiTheme="minorHAnsi" w:cstheme="minorHAnsi"/>
          <w:lang w:val="fr-FR"/>
        </w:rPr>
      </w:pPr>
      <w:r w:rsidRPr="009348CB">
        <w:rPr>
          <w:rFonts w:asciiTheme="minorHAnsi" w:hAnsiTheme="minorHAnsi" w:cstheme="minorHAnsi"/>
          <w:lang w:val="fr-FR"/>
        </w:rPr>
        <w:t>Madame Monsieur</w:t>
      </w:r>
      <w:r w:rsidR="00B70DAF" w:rsidRPr="009348CB">
        <w:rPr>
          <w:rFonts w:asciiTheme="minorHAnsi" w:hAnsiTheme="minorHAnsi" w:cstheme="minorHAnsi"/>
          <w:lang w:val="fr-FR"/>
        </w:rPr>
        <w:t>,</w:t>
      </w:r>
    </w:p>
    <w:p w14:paraId="3D0A141A" w14:textId="77777777" w:rsidR="009348CB" w:rsidRPr="009348CB" w:rsidRDefault="009348CB" w:rsidP="009348CB">
      <w:pPr>
        <w:rPr>
          <w:rFonts w:asciiTheme="minorHAnsi" w:hAnsiTheme="minorHAnsi" w:cstheme="minorHAnsi"/>
          <w:szCs w:val="20"/>
          <w:lang w:val="fr-FR"/>
        </w:rPr>
      </w:pPr>
    </w:p>
    <w:p w14:paraId="313D6703" w14:textId="1BA5A726" w:rsidR="009348CB" w:rsidRPr="009348CB" w:rsidRDefault="009348CB" w:rsidP="009348CB">
      <w:pPr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hAnsiTheme="minorHAnsi" w:cstheme="minorHAnsi"/>
          <w:color w:val="FF0000"/>
          <w:szCs w:val="20"/>
          <w:lang w:val="fr-FR"/>
        </w:rPr>
        <w:t xml:space="preserve">[Paste </w:t>
      </w:r>
      <w:proofErr w:type="spell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text</w:t>
      </w:r>
      <w:proofErr w:type="spell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 xml:space="preserve"> </w:t>
      </w:r>
      <w:proofErr w:type="spellStart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here</w:t>
      </w:r>
      <w:proofErr w:type="spellEnd"/>
      <w:r w:rsidRPr="009348CB">
        <w:rPr>
          <w:rFonts w:asciiTheme="minorHAnsi" w:hAnsiTheme="minorHAnsi" w:cstheme="minorHAnsi"/>
          <w:color w:val="FF0000"/>
          <w:szCs w:val="20"/>
          <w:lang w:val="fr-FR"/>
        </w:rPr>
        <w:t>]</w:t>
      </w:r>
    </w:p>
    <w:p w14:paraId="27F96916" w14:textId="77777777" w:rsidR="00A56456" w:rsidRPr="009348CB" w:rsidRDefault="00A56456" w:rsidP="008425CA">
      <w:pPr>
        <w:rPr>
          <w:rFonts w:asciiTheme="minorHAnsi" w:hAnsiTheme="minorHAnsi" w:cstheme="minorHAnsi"/>
          <w:lang w:val="fr-FR"/>
        </w:rPr>
      </w:pPr>
    </w:p>
    <w:p w14:paraId="122AD182" w14:textId="0EAB36A1" w:rsidR="009348CB" w:rsidRPr="009348CB" w:rsidRDefault="008B3D70" w:rsidP="009348CB">
      <w:pPr>
        <w:pStyle w:val="CLaddress"/>
        <w:rPr>
          <w:rFonts w:asciiTheme="minorHAnsi" w:hAnsiTheme="minorHAnsi" w:cstheme="minorHAnsi"/>
          <w:color w:val="FF0000"/>
          <w:szCs w:val="20"/>
          <w:lang w:val="fr-FR"/>
        </w:rPr>
      </w:pPr>
      <w:r w:rsidRPr="009348CB">
        <w:rPr>
          <w:rFonts w:asciiTheme="minorHAnsi" w:eastAsia="Times New Roman" w:hAnsiTheme="minorHAnsi" w:cstheme="minorHAnsi"/>
          <w:lang w:val="fr-FR" w:eastAsia="de-DE"/>
        </w:rPr>
        <w:t xml:space="preserve">Je suis convaincu que je pourrai apporter une contribution précieuse à </w:t>
      </w:r>
      <w:r w:rsidR="009348CB" w:rsidRPr="009348CB">
        <w:rPr>
          <w:rFonts w:asciiTheme="minorHAnsi" w:hAnsiTheme="minorHAnsi" w:cstheme="minorHAnsi"/>
          <w:color w:val="FF0000"/>
          <w:szCs w:val="20"/>
          <w:lang w:val="fr-FR"/>
        </w:rPr>
        <w:t>{</w:t>
      </w:r>
      <w:proofErr w:type="spellStart"/>
      <w:r w:rsidR="009348CB" w:rsidRPr="009348CB">
        <w:rPr>
          <w:rFonts w:asciiTheme="minorHAnsi" w:hAnsiTheme="minorHAnsi" w:cstheme="minorHAnsi"/>
          <w:color w:val="FF0000"/>
          <w:szCs w:val="20"/>
          <w:lang w:val="fr-FR"/>
        </w:rPr>
        <w:t>company</w:t>
      </w:r>
      <w:proofErr w:type="spellEnd"/>
      <w:r w:rsidR="009348CB" w:rsidRPr="009348CB">
        <w:rPr>
          <w:rFonts w:asciiTheme="minorHAnsi" w:hAnsiTheme="minorHAnsi" w:cstheme="minorHAnsi"/>
          <w:color w:val="FF0000"/>
          <w:szCs w:val="20"/>
          <w:lang w:val="fr-FR"/>
        </w:rPr>
        <w:t>}</w:t>
      </w:r>
      <w:r w:rsidR="009348CB" w:rsidRPr="009348CB">
        <w:rPr>
          <w:rFonts w:asciiTheme="minorHAnsi" w:hAnsiTheme="minorHAnsi" w:cstheme="minorHAnsi"/>
          <w:szCs w:val="20"/>
          <w:lang w:val="fr-FR"/>
        </w:rPr>
        <w:t>.</w:t>
      </w:r>
    </w:p>
    <w:p w14:paraId="264126DE" w14:textId="0FB4303C" w:rsidR="008B3D70" w:rsidRPr="009348CB" w:rsidRDefault="008B3D70" w:rsidP="008425CA">
      <w:pPr>
        <w:rPr>
          <w:rFonts w:asciiTheme="minorHAnsi" w:hAnsiTheme="minorHAnsi" w:cstheme="minorHAnsi"/>
          <w:lang w:val="fr-FR"/>
        </w:rPr>
      </w:pPr>
      <w:r w:rsidRPr="009348CB">
        <w:rPr>
          <w:rFonts w:asciiTheme="minorHAnsi" w:eastAsia="Times New Roman" w:hAnsiTheme="minorHAnsi" w:cstheme="minorHAnsi"/>
          <w:lang w:val="fr-FR" w:eastAsia="de-DE"/>
        </w:rPr>
        <w:t xml:space="preserve">Je serais heureux de discuter de ma candidature et j'espère avoir bientôt de vos nouvelles. Je vous remercie </w:t>
      </w:r>
      <w:r w:rsidR="005034F2" w:rsidRPr="009348CB">
        <w:rPr>
          <w:rFonts w:asciiTheme="minorHAnsi" w:eastAsia="Times New Roman" w:hAnsiTheme="minorHAnsi" w:cstheme="minorHAnsi"/>
          <w:lang w:val="fr-FR" w:eastAsia="de-DE"/>
        </w:rPr>
        <w:t>pour</w:t>
      </w:r>
      <w:r w:rsidRPr="009348CB">
        <w:rPr>
          <w:rFonts w:asciiTheme="minorHAnsi" w:eastAsia="Times New Roman" w:hAnsiTheme="minorHAnsi" w:cstheme="minorHAnsi"/>
          <w:lang w:val="fr-FR" w:eastAsia="de-DE"/>
        </w:rPr>
        <w:t xml:space="preserve"> votre temps et de votre attention</w:t>
      </w:r>
      <w:r w:rsidR="005034F2" w:rsidRPr="009348CB">
        <w:rPr>
          <w:rFonts w:asciiTheme="minorHAnsi" w:eastAsia="Times New Roman" w:hAnsiTheme="minorHAnsi" w:cstheme="minorHAnsi"/>
          <w:lang w:val="fr-FR" w:eastAsia="de-DE"/>
        </w:rPr>
        <w:t xml:space="preserve"> et </w:t>
      </w:r>
      <w:r w:rsidRPr="009348CB">
        <w:rPr>
          <w:rFonts w:asciiTheme="minorHAnsi" w:hAnsiTheme="minorHAnsi" w:cstheme="minorHAnsi"/>
          <w:lang w:val="fr-FR"/>
        </w:rPr>
        <w:t>vous prie d'agréer, Madame, Monsieur, l'expression de mes salutations distinguées.</w:t>
      </w:r>
    </w:p>
    <w:p w14:paraId="1262B86F" w14:textId="77777777" w:rsidR="00434737" w:rsidRPr="009348CB" w:rsidRDefault="00434737" w:rsidP="00434737">
      <w:pPr>
        <w:rPr>
          <w:rFonts w:ascii="Calibri" w:hAnsi="Calibri"/>
          <w:sz w:val="20"/>
          <w:lang w:val="fr-FR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9132"/>
      </w:tblGrid>
      <w:tr w:rsidR="00434737" w:rsidRPr="009348CB" w14:paraId="056EDBD0" w14:textId="77777777" w:rsidTr="0046337E">
        <w:trPr>
          <w:trHeight w:val="1137"/>
        </w:trPr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A4879" w14:textId="77777777" w:rsidR="00434737" w:rsidRPr="009348CB" w:rsidRDefault="00434737" w:rsidP="0046337E">
            <w:pPr>
              <w:rPr>
                <w:rFonts w:ascii="Calibri" w:hAnsi="Calibri"/>
                <w:noProof/>
                <w:sz w:val="20"/>
                <w:lang w:val="fr-FR"/>
              </w:rPr>
            </w:pPr>
          </w:p>
        </w:tc>
        <w:tc>
          <w:tcPr>
            <w:tcW w:w="91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60"/>
            </w:tblGrid>
            <w:tr w:rsidR="00434737" w:rsidRPr="009348CB" w14:paraId="4AC11D0E" w14:textId="77777777" w:rsidTr="0046337E">
              <w:trPr>
                <w:tblCellSpacing w:w="15" w:type="dxa"/>
              </w:trPr>
              <w:tc>
                <w:tcPr>
                  <w:tcW w:w="480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CCB351A" w14:textId="77777777" w:rsidR="00434737" w:rsidRPr="009348CB" w:rsidRDefault="00434737" w:rsidP="0046337E">
                  <w:pPr>
                    <w:spacing w:after="0"/>
                    <w:rPr>
                      <w:rFonts w:asciiTheme="minorHAnsi" w:eastAsia="Times New Roman" w:hAnsiTheme="minorHAnsi" w:cstheme="minorHAnsi"/>
                      <w:b/>
                      <w:bCs/>
                      <w:noProof/>
                      <w:lang w:val="fr-FR" w:eastAsia="de-DE"/>
                    </w:rPr>
                  </w:pPr>
                  <w:r w:rsidRPr="009348CB">
                    <w:rPr>
                      <w:rFonts w:asciiTheme="minorHAnsi" w:eastAsia="Times New Roman" w:hAnsiTheme="minorHAnsi" w:cstheme="minorHAnsi"/>
                      <w:b/>
                      <w:bCs/>
                      <w:noProof/>
                      <w:lang w:val="fr-FR" w:eastAsia="de-DE"/>
                    </w:rPr>
                    <w:t>Max LANDGRAF</w:t>
                  </w:r>
                </w:p>
              </w:tc>
            </w:tr>
            <w:tr w:rsidR="00434737" w:rsidRPr="009348CB" w14:paraId="1D14FCEE" w14:textId="77777777" w:rsidTr="0046337E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14:paraId="6D84909A" w14:textId="77777777" w:rsidR="00434737" w:rsidRPr="009348CB" w:rsidRDefault="00434737" w:rsidP="0046337E">
                  <w:pPr>
                    <w:spacing w:after="0"/>
                    <w:rPr>
                      <w:rFonts w:asciiTheme="minorHAnsi" w:eastAsia="Times New Roman" w:hAnsiTheme="minorHAnsi" w:cstheme="minorHAnsi"/>
                      <w:noProof/>
                      <w:lang w:val="fr-FR" w:eastAsia="de-DE"/>
                    </w:rPr>
                  </w:pPr>
                  <w:r w:rsidRPr="009348CB">
                    <w:rPr>
                      <w:rFonts w:asciiTheme="minorHAnsi" w:eastAsia="Times New Roman" w:hAnsiTheme="minorHAnsi" w:cstheme="minorHAnsi"/>
                      <w:noProof/>
                      <w:lang w:val="fr-FR" w:eastAsia="de-DE"/>
                    </w:rPr>
                    <w:t>Etudiant au MSc in Finance</w:t>
                  </w:r>
                </w:p>
                <w:p w14:paraId="11AC6114" w14:textId="77777777" w:rsidR="00434737" w:rsidRPr="009348CB" w:rsidRDefault="00434737" w:rsidP="0046337E">
                  <w:pPr>
                    <w:spacing w:after="0"/>
                    <w:rPr>
                      <w:rFonts w:asciiTheme="minorHAnsi" w:eastAsia="Times New Roman" w:hAnsiTheme="minorHAnsi" w:cstheme="minorHAnsi"/>
                      <w:noProof/>
                      <w:lang w:val="fr-FR" w:eastAsia="de-DE"/>
                    </w:rPr>
                  </w:pPr>
                  <w:r w:rsidRPr="009348CB">
                    <w:rPr>
                      <w:rFonts w:asciiTheme="minorHAnsi" w:eastAsia="Times New Roman" w:hAnsiTheme="minorHAnsi" w:cstheme="minorHAnsi"/>
                      <w:noProof/>
                      <w:lang w:val="fr-FR" w:eastAsia="de-DE"/>
                    </w:rPr>
                    <w:t>EDHEC Business School</w:t>
                  </w:r>
                </w:p>
              </w:tc>
            </w:tr>
          </w:tbl>
          <w:p w14:paraId="493806EF" w14:textId="77777777" w:rsidR="00434737" w:rsidRPr="009348CB" w:rsidRDefault="00434737" w:rsidP="0046337E">
            <w:pPr>
              <w:rPr>
                <w:rFonts w:asciiTheme="minorHAnsi" w:eastAsiaTheme="minorEastAsia" w:hAnsiTheme="minorHAnsi"/>
                <w:noProof/>
                <w:lang w:val="fr-FR"/>
              </w:rPr>
            </w:pPr>
          </w:p>
        </w:tc>
      </w:tr>
    </w:tbl>
    <w:p w14:paraId="08F37E00" w14:textId="77777777" w:rsidR="00434737" w:rsidRPr="009348CB" w:rsidRDefault="00434737" w:rsidP="00434737">
      <w:pPr>
        <w:rPr>
          <w:rFonts w:asciiTheme="minorHAnsi" w:hAnsiTheme="minorHAnsi" w:cstheme="minorHAnsi"/>
          <w:szCs w:val="20"/>
          <w:lang w:val="fr-FR"/>
        </w:rPr>
      </w:pPr>
    </w:p>
    <w:p w14:paraId="00358BC3" w14:textId="77777777" w:rsidR="00A56456" w:rsidRPr="009348CB" w:rsidRDefault="00A56456" w:rsidP="008425CA">
      <w:pPr>
        <w:rPr>
          <w:rFonts w:asciiTheme="minorHAnsi" w:hAnsiTheme="minorHAnsi" w:cstheme="minorHAnsi"/>
          <w:lang w:val="fr-FR"/>
        </w:rPr>
      </w:pPr>
    </w:p>
    <w:p w14:paraId="213F6F70" w14:textId="77777777" w:rsidR="00A56456" w:rsidRPr="009348CB" w:rsidRDefault="00A56456" w:rsidP="008425CA">
      <w:pPr>
        <w:rPr>
          <w:rFonts w:asciiTheme="minorHAnsi" w:hAnsiTheme="minorHAnsi" w:cstheme="minorHAnsi"/>
          <w:lang w:val="fr-FR"/>
        </w:rPr>
      </w:pPr>
    </w:p>
    <w:p w14:paraId="19A2ECFD" w14:textId="77777777" w:rsidR="00A56456" w:rsidRPr="009348CB" w:rsidRDefault="00A56456" w:rsidP="008425CA">
      <w:pPr>
        <w:rPr>
          <w:rFonts w:asciiTheme="minorHAnsi" w:hAnsiTheme="minorHAnsi" w:cstheme="minorHAnsi"/>
          <w:lang w:val="fr-FR"/>
        </w:rPr>
      </w:pPr>
    </w:p>
    <w:sectPr w:rsidR="00A56456" w:rsidRPr="009348CB" w:rsidSect="005337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NLI0NbW0MDM1MDRX0lEKTi0uzszPAykwrgUAt2jxMiwAAAA="/>
  </w:docVars>
  <w:rsids>
    <w:rsidRoot w:val="00D72A54"/>
    <w:rsid w:val="00080273"/>
    <w:rsid w:val="0014400A"/>
    <w:rsid w:val="00334CB3"/>
    <w:rsid w:val="003D051D"/>
    <w:rsid w:val="00434737"/>
    <w:rsid w:val="004B5C98"/>
    <w:rsid w:val="004F1D8C"/>
    <w:rsid w:val="005034F2"/>
    <w:rsid w:val="0053373F"/>
    <w:rsid w:val="005E2346"/>
    <w:rsid w:val="005F4489"/>
    <w:rsid w:val="006A259A"/>
    <w:rsid w:val="008425CA"/>
    <w:rsid w:val="008B3D70"/>
    <w:rsid w:val="009348CB"/>
    <w:rsid w:val="00A56456"/>
    <w:rsid w:val="00B61F4A"/>
    <w:rsid w:val="00B70DAF"/>
    <w:rsid w:val="00C354B2"/>
    <w:rsid w:val="00D72A54"/>
    <w:rsid w:val="00E408AC"/>
    <w:rsid w:val="00E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BE80"/>
  <w15:chartTrackingRefBased/>
  <w15:docId w15:val="{BFDD13E2-8BC6-45D9-B070-E4A1863C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4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ddress">
    <w:name w:val="CLaddress"/>
    <w:basedOn w:val="Normal"/>
    <w:link w:val="CLaddressChar"/>
    <w:qFormat/>
    <w:rsid w:val="006A259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A259A"/>
    <w:rPr>
      <w:color w:val="0563C1" w:themeColor="hyperlink"/>
      <w:u w:val="single"/>
    </w:rPr>
  </w:style>
  <w:style w:type="character" w:customStyle="1" w:styleId="CLaddressChar">
    <w:name w:val="CLaddress Char"/>
    <w:basedOn w:val="DefaultParagraphFont"/>
    <w:link w:val="CLaddress"/>
    <w:rsid w:val="006A259A"/>
    <w:rPr>
      <w:rFonts w:ascii="Times New Roman" w:hAnsi="Times New Roman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259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80273"/>
    <w:rPr>
      <w:color w:val="808080"/>
    </w:rPr>
  </w:style>
  <w:style w:type="paragraph" w:customStyle="1" w:styleId="CLobject">
    <w:name w:val="CLobject"/>
    <w:basedOn w:val="CLaddress"/>
    <w:link w:val="CLobjectChar"/>
    <w:qFormat/>
    <w:rsid w:val="008425CA"/>
    <w:pPr>
      <w:spacing w:before="360" w:after="360"/>
      <w:jc w:val="center"/>
    </w:pPr>
    <w:rPr>
      <w:b/>
    </w:rPr>
  </w:style>
  <w:style w:type="character" w:customStyle="1" w:styleId="CLobjectChar">
    <w:name w:val="CLobject Char"/>
    <w:basedOn w:val="CLaddressChar"/>
    <w:link w:val="CLobject"/>
    <w:rsid w:val="008425CA"/>
    <w:rPr>
      <w:rFonts w:ascii="Times New Roman" w:hAnsi="Times New Roman"/>
      <w:b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61F4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styleId="TableGrid">
    <w:name w:val="Table Grid"/>
    <w:basedOn w:val="TableNormal"/>
    <w:uiPriority w:val="39"/>
    <w:rsid w:val="00434737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.landgraf@edhec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la\OneDrive%20-%20EDHEC\Documents\Custom%20Office%20Templates\CL_Fren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CL_French</Template>
  <TotalTime>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Landgraf</dc:creator>
  <cp:keywords/>
  <dc:description/>
  <cp:lastModifiedBy>Max Landgraf</cp:lastModifiedBy>
  <cp:revision>2</cp:revision>
  <dcterms:created xsi:type="dcterms:W3CDTF">2022-01-23T12:24:00Z</dcterms:created>
  <dcterms:modified xsi:type="dcterms:W3CDTF">2022-01-23T12:27:00Z</dcterms:modified>
</cp:coreProperties>
</file>